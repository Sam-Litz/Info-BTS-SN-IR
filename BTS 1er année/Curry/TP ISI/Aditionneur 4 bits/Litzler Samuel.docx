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109"/>
        <w:gridCol w:w="5543"/>
      </w:tblGrid>
      <w:tr w:rsidR="006356E9">
        <w:tblPrEx>
          <w:tblCellMar>
            <w:top w:w="0" w:type="dxa"/>
            <w:bottom w:w="0" w:type="dxa"/>
          </w:tblCellMar>
        </w:tblPrEx>
        <w:tc>
          <w:tcPr>
            <w:tcW w:w="208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BE0762">
            <w:pPr>
              <w:pStyle w:val="TableContents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1271</wp:posOffset>
                  </wp:positionH>
                  <wp:positionV relativeFrom="paragraph">
                    <wp:posOffset>1271</wp:posOffset>
                  </wp:positionV>
                  <wp:extent cx="1534930" cy="1151202"/>
                  <wp:effectExtent l="0" t="0" r="8120" b="0"/>
                  <wp:wrapNone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930" cy="1151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5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92" w:type="dxa"/>
              <w:tblInd w:w="55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6356E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356E9" w:rsidRDefault="00154B46">
                  <w:pPr>
                    <w:pStyle w:val="TableContents"/>
                    <w:jc w:val="center"/>
                  </w:pPr>
                  <w:r>
                    <w:t>Litzler Samuel</w:t>
                  </w:r>
                </w:p>
              </w:tc>
            </w:tr>
          </w:tbl>
          <w:p w:rsidR="006356E9" w:rsidRDefault="006356E9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  <w:p w:rsidR="006356E9" w:rsidRDefault="00BE0762">
            <w:pPr>
              <w:pStyle w:val="TableContents"/>
              <w:jc w:val="center"/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BTS "Systèmes Numériques" </w:t>
            </w:r>
          </w:p>
          <w:p w:rsidR="006356E9" w:rsidRDefault="006356E9" w:rsidP="00C06E02">
            <w:pPr>
              <w:pStyle w:val="Standard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356E9">
        <w:tblPrEx>
          <w:tblCellMar>
            <w:top w:w="0" w:type="dxa"/>
            <w:bottom w:w="0" w:type="dxa"/>
          </w:tblCellMar>
        </w:tblPrEx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6356E9"/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6356E9">
            <w:pPr>
              <w:pStyle w:val="TableContents"/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Pr="00FF69AD" w:rsidRDefault="00FF69AD" w:rsidP="00FF69AD">
            <w:pPr>
              <w:pStyle w:val="TableContents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722AB8" w:rsidRPr="00722AB8">
              <w:rPr>
                <w:b/>
                <w:sz w:val="28"/>
                <w:vertAlign w:val="superscript"/>
              </w:rPr>
              <w:t>ère</w:t>
            </w:r>
            <w:r w:rsidR="00722AB8">
              <w:rPr>
                <w:b/>
                <w:sz w:val="28"/>
              </w:rPr>
              <w:t xml:space="preserve"> Année</w:t>
            </w:r>
          </w:p>
        </w:tc>
      </w:tr>
      <w:tr w:rsidR="006356E9">
        <w:tblPrEx>
          <w:tblCellMar>
            <w:top w:w="0" w:type="dxa"/>
            <w:bottom w:w="0" w:type="dxa"/>
          </w:tblCellMar>
        </w:tblPrEx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6356E9"/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6356E9">
            <w:pPr>
              <w:pStyle w:val="TableContents"/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C06E02">
            <w:pPr>
              <w:pStyle w:val="TableContents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21 / 12 / 2018</w:t>
            </w:r>
          </w:p>
        </w:tc>
      </w:tr>
      <w:tr w:rsidR="006356E9">
        <w:tblPrEx>
          <w:tblCellMar>
            <w:top w:w="0" w:type="dxa"/>
            <w:bottom w:w="0" w:type="dxa"/>
          </w:tblCellMar>
        </w:tblPrEx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6356E9"/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6356E9">
            <w:pPr>
              <w:pStyle w:val="TableContents"/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56E9" w:rsidRDefault="00C06E02">
            <w:pPr>
              <w:pStyle w:val="TableContents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Année 2018 - 2019</w:t>
            </w:r>
          </w:p>
        </w:tc>
      </w:tr>
    </w:tbl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BE0762">
      <w:pPr>
        <w:pStyle w:val="Standard"/>
        <w:jc w:val="center"/>
        <w:rPr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 xml:space="preserve">Compte Rendu </w:t>
      </w:r>
    </w:p>
    <w:p w:rsidR="006356E9" w:rsidRDefault="00BE0762">
      <w:pPr>
        <w:pStyle w:val="Standard"/>
        <w:jc w:val="center"/>
        <w:rPr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 xml:space="preserve">TP </w:t>
      </w:r>
      <w:r w:rsidR="00154B46">
        <w:rPr>
          <w:b/>
          <w:bCs/>
          <w:sz w:val="88"/>
          <w:szCs w:val="88"/>
          <w:u w:val="single"/>
        </w:rPr>
        <w:t>ISIS Additionneur</w:t>
      </w:r>
    </w:p>
    <w:p w:rsidR="006356E9" w:rsidRDefault="006356E9">
      <w:pPr>
        <w:pStyle w:val="Standard"/>
        <w:jc w:val="center"/>
        <w:rPr>
          <w:b/>
          <w:bCs/>
          <w:sz w:val="88"/>
          <w:szCs w:val="88"/>
          <w:u w:val="single"/>
        </w:rPr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BE0762">
      <w:pPr>
        <w:pStyle w:val="Standard"/>
      </w:pPr>
      <w:r>
        <w:t xml:space="preserve">  </w:t>
      </w: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722AB8" w:rsidRDefault="00722AB8">
      <w:pPr>
        <w:pStyle w:val="Standard"/>
        <w:rPr>
          <w:b/>
          <w:sz w:val="32"/>
          <w:u w:val="single"/>
        </w:rPr>
      </w:pPr>
    </w:p>
    <w:p w:rsidR="00722AB8" w:rsidRDefault="00722AB8">
      <w:pPr>
        <w:pStyle w:val="Standard"/>
        <w:rPr>
          <w:b/>
          <w:sz w:val="32"/>
          <w:u w:val="single"/>
        </w:rPr>
      </w:pPr>
    </w:p>
    <w:p w:rsidR="00722AB8" w:rsidRDefault="00722AB8">
      <w:pPr>
        <w:pStyle w:val="Standard"/>
        <w:rPr>
          <w:b/>
          <w:sz w:val="32"/>
          <w:u w:val="single"/>
        </w:rPr>
      </w:pPr>
    </w:p>
    <w:p w:rsidR="006356E9" w:rsidRDefault="00722AB8">
      <w:pPr>
        <w:pStyle w:val="Standard"/>
        <w:rPr>
          <w:b/>
          <w:sz w:val="32"/>
          <w:u w:val="single"/>
        </w:rPr>
      </w:pPr>
      <w:r>
        <w:rPr>
          <w:b/>
          <w:sz w:val="32"/>
          <w:u w:val="single"/>
        </w:rPr>
        <w:t>Objectif :</w:t>
      </w:r>
    </w:p>
    <w:p w:rsidR="00722AB8" w:rsidRPr="00722AB8" w:rsidRDefault="00722AB8">
      <w:pPr>
        <w:pStyle w:val="Standard"/>
        <w:rPr>
          <w:b/>
          <w:sz w:val="32"/>
          <w:u w:val="single"/>
        </w:rPr>
      </w:pPr>
    </w:p>
    <w:p w:rsidR="00722AB8" w:rsidRPr="00722AB8" w:rsidRDefault="00722AB8">
      <w:pPr>
        <w:pStyle w:val="Standard"/>
        <w:rPr>
          <w:sz w:val="28"/>
        </w:rPr>
      </w:pPr>
      <w:r>
        <w:tab/>
      </w:r>
      <w:r w:rsidRPr="00722AB8">
        <w:rPr>
          <w:sz w:val="28"/>
        </w:rPr>
        <w:t>Nous devons étudier et simuler un additionneur 4 bits via le logiciel ISIS.</w:t>
      </w:r>
    </w:p>
    <w:p w:rsidR="00722AB8" w:rsidRPr="00722AB8" w:rsidRDefault="00722AB8">
      <w:pPr>
        <w:pStyle w:val="Standard"/>
        <w:rPr>
          <w:sz w:val="28"/>
        </w:rPr>
      </w:pPr>
      <w:r w:rsidRPr="00722AB8">
        <w:rPr>
          <w:sz w:val="28"/>
        </w:rPr>
        <w:t xml:space="preserve">Les différentes étapes de ce travail sont : </w:t>
      </w:r>
    </w:p>
    <w:p w:rsidR="00722AB8" w:rsidRDefault="00722AB8">
      <w:pPr>
        <w:pStyle w:val="Standard"/>
      </w:pPr>
      <w:r>
        <w:tab/>
      </w:r>
    </w:p>
    <w:p w:rsidR="00722AB8" w:rsidRDefault="00722AB8">
      <w:pPr>
        <w:pStyle w:val="Standard"/>
      </w:pPr>
    </w:p>
    <w:p w:rsidR="006356E9" w:rsidRPr="00FF69AD" w:rsidRDefault="00C06E02" w:rsidP="00C06E02">
      <w:pPr>
        <w:pStyle w:val="Standard"/>
        <w:numPr>
          <w:ilvl w:val="0"/>
          <w:numId w:val="4"/>
        </w:numPr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  <w:r w:rsidRPr="00FF69AD">
        <w:rPr>
          <w:rFonts w:ascii="Arial Black" w:hAnsi="Arial Black"/>
          <w:b/>
          <w:bCs/>
          <w:sz w:val="32"/>
          <w:szCs w:val="36"/>
          <w:u w:val="single"/>
        </w:rPr>
        <w:t>Étude</w:t>
      </w:r>
      <w:r w:rsidR="00722AB8">
        <w:rPr>
          <w:rFonts w:ascii="Arial Black" w:hAnsi="Arial Black"/>
          <w:b/>
          <w:bCs/>
          <w:sz w:val="32"/>
          <w:szCs w:val="36"/>
          <w:u w:val="single"/>
        </w:rPr>
        <w:t xml:space="preserve"> et simulation</w:t>
      </w:r>
      <w:r w:rsidRPr="00FF69AD">
        <w:rPr>
          <w:rFonts w:ascii="Arial Black" w:hAnsi="Arial Black"/>
          <w:b/>
          <w:bCs/>
          <w:sz w:val="32"/>
          <w:szCs w:val="36"/>
          <w:u w:val="single"/>
        </w:rPr>
        <w:t xml:space="preserve"> d’un demi additionneur</w:t>
      </w:r>
    </w:p>
    <w:p w:rsidR="00C06E02" w:rsidRPr="00FF69AD" w:rsidRDefault="00C06E02" w:rsidP="00C06E02">
      <w:pPr>
        <w:pStyle w:val="Standard"/>
        <w:ind w:left="1080"/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</w:p>
    <w:p w:rsidR="00C06E02" w:rsidRPr="00FF69AD" w:rsidRDefault="00C06E02" w:rsidP="00C06E02">
      <w:pPr>
        <w:pStyle w:val="Standard"/>
        <w:numPr>
          <w:ilvl w:val="0"/>
          <w:numId w:val="4"/>
        </w:numPr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  <w:r w:rsidRPr="00FF69AD">
        <w:rPr>
          <w:rFonts w:ascii="Arial Black" w:hAnsi="Arial Black"/>
          <w:b/>
          <w:bCs/>
          <w:sz w:val="32"/>
          <w:szCs w:val="36"/>
          <w:u w:val="single"/>
        </w:rPr>
        <w:t>Étude</w:t>
      </w:r>
      <w:r w:rsidR="00722AB8">
        <w:rPr>
          <w:rFonts w:ascii="Arial Black" w:hAnsi="Arial Black"/>
          <w:b/>
          <w:bCs/>
          <w:sz w:val="32"/>
          <w:szCs w:val="36"/>
          <w:u w:val="single"/>
        </w:rPr>
        <w:t xml:space="preserve"> et simulation</w:t>
      </w:r>
      <w:r w:rsidRPr="00FF69AD">
        <w:rPr>
          <w:rFonts w:ascii="Arial Black" w:hAnsi="Arial Black"/>
          <w:b/>
          <w:bCs/>
          <w:sz w:val="32"/>
          <w:szCs w:val="36"/>
          <w:u w:val="single"/>
        </w:rPr>
        <w:t xml:space="preserve"> d’un additionneur</w:t>
      </w:r>
    </w:p>
    <w:p w:rsidR="00C06E02" w:rsidRPr="00FF69AD" w:rsidRDefault="00C06E02" w:rsidP="00C06E02">
      <w:pPr>
        <w:pStyle w:val="Paragraphedeliste"/>
        <w:rPr>
          <w:rFonts w:ascii="Arial Black" w:hAnsi="Arial Black"/>
          <w:b/>
          <w:bCs/>
          <w:sz w:val="32"/>
          <w:szCs w:val="36"/>
          <w:u w:val="single"/>
        </w:rPr>
      </w:pPr>
    </w:p>
    <w:p w:rsidR="00C06E02" w:rsidRPr="00FF69AD" w:rsidRDefault="00722AB8" w:rsidP="00C06E02">
      <w:pPr>
        <w:pStyle w:val="Standard"/>
        <w:numPr>
          <w:ilvl w:val="0"/>
          <w:numId w:val="4"/>
        </w:numPr>
        <w:textAlignment w:val="auto"/>
        <w:rPr>
          <w:rFonts w:ascii="Arial Black" w:hAnsi="Arial Black"/>
          <w:b/>
          <w:bCs/>
          <w:sz w:val="32"/>
          <w:szCs w:val="36"/>
          <w:u w:val="single"/>
        </w:rPr>
      </w:pPr>
      <w:r w:rsidRPr="00FF69AD">
        <w:rPr>
          <w:rFonts w:ascii="Arial Black" w:hAnsi="Arial Black"/>
          <w:b/>
          <w:bCs/>
          <w:sz w:val="32"/>
          <w:szCs w:val="36"/>
          <w:u w:val="single"/>
        </w:rPr>
        <w:t>Étude</w:t>
      </w:r>
      <w:r>
        <w:rPr>
          <w:rFonts w:ascii="Arial Black" w:hAnsi="Arial Black"/>
          <w:b/>
          <w:bCs/>
          <w:sz w:val="32"/>
          <w:szCs w:val="36"/>
          <w:u w:val="single"/>
        </w:rPr>
        <w:t xml:space="preserve"> et simulation d’un </w:t>
      </w:r>
      <w:bookmarkStart w:id="0" w:name="_GoBack"/>
      <w:bookmarkEnd w:id="0"/>
      <w:r>
        <w:rPr>
          <w:rFonts w:ascii="Arial Black" w:hAnsi="Arial Black"/>
          <w:b/>
          <w:bCs/>
          <w:sz w:val="32"/>
          <w:szCs w:val="36"/>
          <w:u w:val="single"/>
        </w:rPr>
        <w:t>a</w:t>
      </w:r>
      <w:r w:rsidR="00C06E02" w:rsidRPr="00FF69AD">
        <w:rPr>
          <w:rFonts w:ascii="Arial Black" w:hAnsi="Arial Black"/>
          <w:b/>
          <w:bCs/>
          <w:sz w:val="32"/>
          <w:szCs w:val="36"/>
          <w:u w:val="single"/>
        </w:rPr>
        <w:t>dditionneur 4 bits</w:t>
      </w:r>
    </w:p>
    <w:p w:rsidR="00C06E02" w:rsidRDefault="00C06E02" w:rsidP="00C06E02">
      <w:pPr>
        <w:pStyle w:val="Standard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Pr="00C06E02" w:rsidRDefault="00C06E02" w:rsidP="00C06E02">
      <w:pPr>
        <w:pStyle w:val="Standard"/>
        <w:ind w:left="360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6356E9" w:rsidRDefault="006356E9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>
      <w:pPr>
        <w:pStyle w:val="Standard"/>
      </w:pPr>
    </w:p>
    <w:p w:rsidR="00C06E02" w:rsidRDefault="00C06E02" w:rsidP="00FF69AD">
      <w:pPr>
        <w:pStyle w:val="Standard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numPr>
          <w:ilvl w:val="0"/>
          <w:numId w:val="3"/>
        </w:numPr>
        <w:jc w:val="center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  <w:bookmarkStart w:id="1" w:name="_Hlk533166532"/>
      <w:r>
        <w:rPr>
          <w:rFonts w:ascii="Arial Black" w:hAnsi="Arial Black"/>
          <w:b/>
          <w:bCs/>
          <w:sz w:val="36"/>
          <w:szCs w:val="36"/>
          <w:u w:val="single"/>
        </w:rPr>
        <w:t>Étude d’un demi additionneur</w:t>
      </w:r>
    </w:p>
    <w:bookmarkEnd w:id="1"/>
    <w:p w:rsidR="00C06E02" w:rsidRDefault="00FA6A53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FA6A53">
        <w:rPr>
          <w:rFonts w:ascii="Arial Black" w:hAnsi="Arial Black"/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page">
                  <wp:posOffset>3933190</wp:posOffset>
                </wp:positionH>
                <wp:positionV relativeFrom="paragraph">
                  <wp:posOffset>324485</wp:posOffset>
                </wp:positionV>
                <wp:extent cx="2732405" cy="1605280"/>
                <wp:effectExtent l="0" t="0" r="10795" b="139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16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A53" w:rsidRPr="00FA6A53" w:rsidRDefault="00FA6A53" w:rsidP="00FA6A5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A6A53">
                              <w:rPr>
                                <w:u w:val="single"/>
                              </w:rPr>
                              <w:t>Table de vérité d’un demi-additionneur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9.7pt;margin-top:25.55pt;width:215.15pt;height:126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">
                <v:textbox>
                  <w:txbxContent>
                    <w:p w:rsidR="00FA6A53" w:rsidRPr="00FA6A53" w:rsidRDefault="00FA6A53" w:rsidP="00FA6A53">
                      <w:pPr>
                        <w:jc w:val="center"/>
                        <w:rPr>
                          <w:u w:val="single"/>
                        </w:rPr>
                      </w:pPr>
                      <w:r w:rsidRPr="00FA6A53">
                        <w:rPr>
                          <w:u w:val="single"/>
                        </w:rPr>
                        <w:t>Table de vérité d’un demi-additionneur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06E02" w:rsidRDefault="00FA6A53" w:rsidP="00C06E02">
      <w:pPr>
        <w:pStyle w:val="Standard"/>
        <w:rPr>
          <w:rFonts w:ascii="Arial Black" w:hAnsi="Arial Black"/>
        </w:rPr>
      </w:pPr>
      <w:r w:rsidRPr="00FA6A53">
        <w:rPr>
          <w:rFonts w:ascii="Arial Black" w:hAnsi="Arial Black"/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D29E66B" wp14:editId="4B79A10A">
                <wp:simplePos x="0" y="0"/>
                <wp:positionH relativeFrom="margin">
                  <wp:align>left</wp:align>
                </wp:positionH>
                <wp:positionV relativeFrom="paragraph">
                  <wp:posOffset>3788</wp:posOffset>
                </wp:positionV>
                <wp:extent cx="2732567" cy="1605517"/>
                <wp:effectExtent l="0" t="0" r="10795" b="1397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567" cy="1605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A53" w:rsidRDefault="00FA6A53" w:rsidP="00FA6A5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A6A53">
                              <w:rPr>
                                <w:u w:val="single"/>
                              </w:rPr>
                              <w:t xml:space="preserve">Equation de </w:t>
                            </w:r>
                            <w:r w:rsidRPr="00FA6A53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Pr="00FA6A53">
                              <w:rPr>
                                <w:u w:val="single"/>
                              </w:rPr>
                              <w:t xml:space="preserve"> et de </w:t>
                            </w:r>
                            <w:r w:rsidRPr="00FA6A53">
                              <w:rPr>
                                <w:b/>
                                <w:u w:val="single"/>
                              </w:rPr>
                              <w:t>r</w:t>
                            </w:r>
                          </w:p>
                          <w:p w:rsidR="00FA6A53" w:rsidRPr="00FA6A53" w:rsidRDefault="00FA6A53" w:rsidP="00FA6A53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A6A53" w:rsidRDefault="00FA6A53" w:rsidP="00FA6A53"/>
                          <w:p w:rsidR="00FA6A53" w:rsidRDefault="00FA6A53" w:rsidP="00FA6A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E66B" id="_x0000_s1027" type="#_x0000_t202" style="position:absolute;margin-left:0;margin-top:.3pt;width:215.15pt;height:126.4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">
                <v:textbox>
                  <w:txbxContent>
                    <w:p w:rsidR="00FA6A53" w:rsidRDefault="00FA6A53" w:rsidP="00FA6A5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A6A53">
                        <w:rPr>
                          <w:u w:val="single"/>
                        </w:rPr>
                        <w:t xml:space="preserve">Equation de </w:t>
                      </w:r>
                      <w:r w:rsidRPr="00FA6A53">
                        <w:rPr>
                          <w:b/>
                          <w:u w:val="single"/>
                        </w:rPr>
                        <w:t>S</w:t>
                      </w:r>
                      <w:r w:rsidRPr="00FA6A53">
                        <w:rPr>
                          <w:u w:val="single"/>
                        </w:rPr>
                        <w:t xml:space="preserve"> et de </w:t>
                      </w:r>
                      <w:r w:rsidRPr="00FA6A53">
                        <w:rPr>
                          <w:b/>
                          <w:u w:val="single"/>
                        </w:rPr>
                        <w:t>r</w:t>
                      </w:r>
                    </w:p>
                    <w:p w:rsidR="00FA6A53" w:rsidRPr="00FA6A53" w:rsidRDefault="00FA6A53" w:rsidP="00FA6A53">
                      <w:pPr>
                        <w:rPr>
                          <w:b/>
                          <w:u w:val="single"/>
                        </w:rPr>
                      </w:pPr>
                    </w:p>
                    <w:p w:rsidR="00FA6A53" w:rsidRDefault="00FA6A53" w:rsidP="00FA6A53"/>
                    <w:p w:rsidR="00FA6A53" w:rsidRDefault="00FA6A53" w:rsidP="00FA6A53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6909" w:tblpY="187"/>
        <w:tblW w:w="3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65"/>
        <w:gridCol w:w="236"/>
        <w:gridCol w:w="762"/>
        <w:gridCol w:w="762"/>
      </w:tblGrid>
      <w:tr w:rsidR="00FA6A53" w:rsidTr="00FA6A53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gramStart"/>
            <w:r>
              <w:rPr>
                <w:rFonts w:ascii="Arial Black" w:hAnsi="Arial Black"/>
                <w:lang w:bidi="hi-IN"/>
              </w:rPr>
              <w:t>a</w:t>
            </w:r>
            <w:proofErr w:type="gramEnd"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gramStart"/>
            <w:r>
              <w:rPr>
                <w:rFonts w:ascii="Arial Black" w:hAnsi="Arial Black"/>
                <w:lang w:bidi="hi-IN"/>
              </w:rPr>
              <w:t>b</w:t>
            </w:r>
            <w:proofErr w:type="gram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gramStart"/>
            <w:r>
              <w:rPr>
                <w:rFonts w:ascii="Arial Black" w:hAnsi="Arial Black"/>
                <w:lang w:bidi="hi-IN"/>
              </w:rPr>
              <w:t>r</w:t>
            </w:r>
            <w:proofErr w:type="gramEnd"/>
          </w:p>
        </w:tc>
      </w:tr>
      <w:tr w:rsidR="00FA6A53" w:rsidTr="00FA6A53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FA6A53" w:rsidTr="00FA6A53">
        <w:trPr>
          <w:trHeight w:val="263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FA6A53" w:rsidTr="00FA6A53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FA6A53" w:rsidTr="00FA6A53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A53" w:rsidRDefault="00FA6A53" w:rsidP="00FA6A53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</w:tr>
    </w:tbl>
    <w:p w:rsidR="00FA6A53" w:rsidRDefault="00FA6A53" w:rsidP="00C06E02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</w:p>
    <w:p w:rsidR="00C06E02" w:rsidRDefault="00FA6A53" w:rsidP="00FA6A53">
      <w:pPr>
        <w:pStyle w:val="Standard"/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28542</wp:posOffset>
                </wp:positionV>
                <wp:extent cx="150532" cy="158566"/>
                <wp:effectExtent l="0" t="0" r="20955" b="1333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32" cy="15856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1846D" id="Ellipse 5" o:spid="_x0000_s1026" style="position:absolute;margin-left:50.55pt;margin-top:2.25pt;width:11.8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" filled="f" strokecolor="black [3200]"/>
            </w:pict>
          </mc:Fallback>
        </mc:AlternateContent>
      </w:r>
      <w:r>
        <w:rPr>
          <w:rFonts w:ascii="Arial Black" w:hAnsi="Arial Black"/>
        </w:rPr>
        <w:t xml:space="preserve">    </w:t>
      </w:r>
      <w:r w:rsidR="00C06E02">
        <w:rPr>
          <w:rFonts w:ascii="Arial Black" w:hAnsi="Arial Black"/>
        </w:rPr>
        <w:t>S = a + b</w:t>
      </w:r>
    </w:p>
    <w:p w:rsidR="00C06E02" w:rsidRDefault="00FA6A53" w:rsidP="00C06E02">
      <w:pPr>
        <w:pStyle w:val="Standard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 w:rsidR="00C06E02">
        <w:rPr>
          <w:rFonts w:ascii="Arial Black" w:hAnsi="Arial Black"/>
        </w:rPr>
        <w:t>r = a.b</w:t>
      </w:r>
    </w:p>
    <w:p w:rsidR="00C06E02" w:rsidRDefault="00C06E02" w:rsidP="00C06E02">
      <w:pPr>
        <w:pStyle w:val="Standard"/>
        <w:rPr>
          <w:rFonts w:ascii="Arial Black" w:hAnsi="Arial Black"/>
        </w:rPr>
      </w:pPr>
    </w:p>
    <w:p w:rsidR="00C06E02" w:rsidRDefault="00C06E02" w:rsidP="00C06E02">
      <w:pPr>
        <w:pStyle w:val="Standard"/>
        <w:rPr>
          <w:rFonts w:ascii="Arial Black" w:hAnsi="Arial Black"/>
        </w:rPr>
      </w:pPr>
    </w:p>
    <w:p w:rsidR="00C06E02" w:rsidRDefault="00C06E02" w:rsidP="00C06E02">
      <w:pPr>
        <w:pStyle w:val="Standard"/>
        <w:rPr>
          <w:rFonts w:ascii="Arial Black" w:hAnsi="Arial Black"/>
        </w:rPr>
      </w:pPr>
    </w:p>
    <w:p w:rsidR="00C06E02" w:rsidRDefault="00C06E02" w:rsidP="00C06E02">
      <w:pPr>
        <w:pStyle w:val="Standard"/>
        <w:rPr>
          <w:rFonts w:ascii="Arial Black" w:hAnsi="Arial Black"/>
        </w:rPr>
      </w:pPr>
    </w:p>
    <w:p w:rsidR="00C06E02" w:rsidRDefault="00C06E02" w:rsidP="00C06E02">
      <w:pPr>
        <w:pStyle w:val="Standard"/>
        <w:rPr>
          <w:rFonts w:ascii="Arial Black" w:hAnsi="Arial Black"/>
        </w:rPr>
      </w:pPr>
    </w:p>
    <w:p w:rsidR="00C06E02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4961</wp:posOffset>
            </wp:positionV>
            <wp:extent cx="6840220" cy="2909570"/>
            <wp:effectExtent l="0" t="0" r="0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FF69AD" w:rsidRDefault="00FF69AD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numPr>
          <w:ilvl w:val="0"/>
          <w:numId w:val="3"/>
        </w:numPr>
        <w:jc w:val="center"/>
        <w:textAlignment w:val="auto"/>
        <w:rPr>
          <w:rFonts w:ascii="Arial Black" w:hAnsi="Arial Black"/>
          <w:b/>
          <w:bCs/>
          <w:sz w:val="36"/>
          <w:szCs w:val="36"/>
          <w:u w:val="single"/>
        </w:rPr>
      </w:pPr>
      <w:bookmarkStart w:id="2" w:name="_Hlk533166569"/>
      <w:r>
        <w:rPr>
          <w:rFonts w:ascii="Arial Black" w:hAnsi="Arial Black"/>
          <w:b/>
          <w:bCs/>
          <w:sz w:val="36"/>
          <w:szCs w:val="36"/>
          <w:u w:val="single"/>
        </w:rPr>
        <w:t>Étude d’un additionneur</w:t>
      </w:r>
    </w:p>
    <w:bookmarkEnd w:id="2"/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tbl>
      <w:tblPr>
        <w:tblpPr w:leftFromText="141" w:rightFromText="141" w:vertAnchor="text" w:horzAnchor="page" w:tblpX="6612" w:tblpY="-19"/>
        <w:tblW w:w="2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401"/>
        <w:gridCol w:w="490"/>
        <w:gridCol w:w="234"/>
        <w:gridCol w:w="536"/>
        <w:gridCol w:w="550"/>
      </w:tblGrid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gramStart"/>
            <w:r>
              <w:rPr>
                <w:rFonts w:ascii="Arial Black" w:hAnsi="Arial Black"/>
                <w:lang w:bidi="hi-IN"/>
              </w:rPr>
              <w:t>a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gramStart"/>
            <w:r>
              <w:rPr>
                <w:rFonts w:ascii="Arial Black" w:hAnsi="Arial Black"/>
                <w:lang w:bidi="hi-IN"/>
              </w:rPr>
              <w:t>b</w:t>
            </w:r>
            <w:proofErr w:type="gramEnd"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gramStart"/>
            <w:r>
              <w:rPr>
                <w:rFonts w:ascii="Arial Black" w:hAnsi="Arial Black"/>
                <w:lang w:bidi="hi-IN"/>
              </w:rPr>
              <w:t>re</w:t>
            </w:r>
            <w:proofErr w:type="gramEnd"/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S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proofErr w:type="spellStart"/>
            <w:r>
              <w:rPr>
                <w:rFonts w:ascii="Arial Black" w:hAnsi="Arial Black"/>
                <w:lang w:bidi="hi-IN"/>
              </w:rPr>
              <w:t>Rs</w:t>
            </w:r>
            <w:proofErr w:type="spellEnd"/>
          </w:p>
        </w:tc>
      </w:tr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C06E02" w:rsidTr="00C06E02">
        <w:trPr>
          <w:trHeight w:val="26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</w:tr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</w:tr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</w:tr>
      <w:tr w:rsidR="00C06E02" w:rsidTr="00C06E02">
        <w:trPr>
          <w:trHeight w:val="26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</w:tr>
      <w:tr w:rsidR="00C06E02" w:rsidTr="00C06E02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E02" w:rsidRDefault="00C06E02">
            <w:pPr>
              <w:pStyle w:val="Standard"/>
              <w:jc w:val="center"/>
              <w:rPr>
                <w:rFonts w:ascii="Arial Black" w:hAnsi="Arial Black"/>
                <w:lang w:bidi="hi-IN"/>
              </w:rPr>
            </w:pPr>
            <w:r>
              <w:rPr>
                <w:rFonts w:ascii="Arial Black" w:hAnsi="Arial Black"/>
                <w:lang w:bidi="hi-IN"/>
              </w:rPr>
              <w:t>1</w:t>
            </w:r>
          </w:p>
        </w:tc>
      </w:tr>
    </w:tbl>
    <w:p w:rsidR="00C06E02" w:rsidRDefault="00C06E02" w:rsidP="00C06E0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06E02" w:rsidRDefault="00C06E02" w:rsidP="00C06E02">
      <w:pPr>
        <w:pStyle w:val="Standard"/>
        <w:rPr>
          <w:rFonts w:ascii="Arial Black" w:hAnsi="Arial Black"/>
          <w:b/>
          <w:bCs/>
          <w:szCs w:val="36"/>
          <w:u w:val="single"/>
        </w:rPr>
      </w:pPr>
      <w:r>
        <w:rPr>
          <w:noProof/>
        </w:rPr>
        <w:drawing>
          <wp:inline distT="0" distB="0" distL="0" distR="0">
            <wp:extent cx="2766695" cy="3797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Rs = </w:t>
      </w:r>
      <w:proofErr w:type="spellStart"/>
      <w:proofErr w:type="gramStart"/>
      <w:r>
        <w:rPr>
          <w:rFonts w:ascii="Arial Black" w:hAnsi="Arial Black"/>
          <w:lang w:val="en-US"/>
        </w:rPr>
        <w:t>b.Re+a.b</w:t>
      </w:r>
      <w:proofErr w:type="gramEnd"/>
      <w:r>
        <w:rPr>
          <w:rFonts w:ascii="Arial Black" w:hAnsi="Arial Black"/>
          <w:lang w:val="en-US"/>
        </w:rPr>
        <w:t>+a.Re</w:t>
      </w:r>
      <w:proofErr w:type="spellEnd"/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>
            <wp:extent cx="6840220" cy="36810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Default="00C06E02" w:rsidP="00C06E02">
      <w:pPr>
        <w:pStyle w:val="Standard"/>
        <w:rPr>
          <w:rFonts w:ascii="Arial Black" w:hAnsi="Arial Black"/>
          <w:lang w:val="en-US"/>
        </w:rPr>
      </w:pPr>
    </w:p>
    <w:p w:rsidR="00C06E02" w:rsidRPr="00C06E02" w:rsidRDefault="00C06E02" w:rsidP="00C06E02">
      <w:pPr>
        <w:pStyle w:val="Standard"/>
        <w:numPr>
          <w:ilvl w:val="0"/>
          <w:numId w:val="3"/>
        </w:numPr>
        <w:jc w:val="center"/>
        <w:textAlignment w:val="auto"/>
        <w:rPr>
          <w:rFonts w:ascii="Arial Black" w:hAnsi="Arial Black"/>
        </w:rPr>
      </w:pPr>
      <w:bookmarkStart w:id="3" w:name="_Hlk533166576"/>
      <w:r>
        <w:rPr>
          <w:rFonts w:ascii="Arial Black" w:hAnsi="Arial Black"/>
          <w:b/>
          <w:bCs/>
          <w:sz w:val="36"/>
          <w:szCs w:val="36"/>
          <w:u w:val="single"/>
        </w:rPr>
        <w:t>Additionneur 4 bits</w:t>
      </w:r>
    </w:p>
    <w:p w:rsidR="00C06E02" w:rsidRDefault="00C06E02" w:rsidP="00C06E02">
      <w:pPr>
        <w:pStyle w:val="Standard"/>
        <w:ind w:left="1080"/>
        <w:textAlignment w:val="auto"/>
        <w:rPr>
          <w:rFonts w:ascii="Arial Black" w:hAnsi="Arial Black"/>
        </w:rPr>
      </w:pPr>
    </w:p>
    <w:bookmarkEnd w:id="3"/>
    <w:p w:rsidR="00C06E02" w:rsidRDefault="00C06E02" w:rsidP="00C06E02">
      <w:pPr>
        <w:pStyle w:val="Standard"/>
        <w:jc w:val="center"/>
      </w:pPr>
      <w:r>
        <w:rPr>
          <w:noProof/>
        </w:rPr>
        <w:drawing>
          <wp:inline distT="0" distB="0" distL="0" distR="0" wp14:anchorId="1CAE4958" wp14:editId="6540885D">
            <wp:extent cx="6186944" cy="3847522"/>
            <wp:effectExtent l="0" t="0" r="4445" b="635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021" cy="38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02" w:rsidRDefault="00C06E02" w:rsidP="00C06E02">
      <w:pPr>
        <w:pStyle w:val="Standard"/>
        <w:jc w:val="center"/>
      </w:pPr>
    </w:p>
    <w:p w:rsidR="00C06E02" w:rsidRDefault="00C06E02" w:rsidP="00C06E02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72C7B043" wp14:editId="71C1E197">
            <wp:extent cx="6198886" cy="438493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259" cy="43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E02">
      <w:footerReference w:type="default" r:id="rId12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762" w:rsidRDefault="00BE0762">
      <w:r>
        <w:separator/>
      </w:r>
    </w:p>
  </w:endnote>
  <w:endnote w:type="continuationSeparator" w:id="0">
    <w:p w:rsidR="00BE0762" w:rsidRDefault="00BE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12C" w:rsidRDefault="00BE0762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:rsidR="004D612C" w:rsidRDefault="00BE0762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 xml:space="preserve"> </w:t>
    </w:r>
    <w:r w:rsidR="00154B46">
      <w:t>1</w:t>
    </w:r>
    <w:r>
      <w:rPr>
        <w:vertAlign w:val="superscript"/>
      </w:rPr>
      <w:t>ème</w:t>
    </w:r>
    <w:r>
      <w:t xml:space="preserve"> année</w:t>
    </w:r>
    <w:r>
      <w:tab/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762" w:rsidRDefault="00BE0762">
      <w:r>
        <w:rPr>
          <w:color w:val="000000"/>
        </w:rPr>
        <w:separator/>
      </w:r>
    </w:p>
  </w:footnote>
  <w:footnote w:type="continuationSeparator" w:id="0">
    <w:p w:rsidR="00BE0762" w:rsidRDefault="00BE0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4C6"/>
    <w:multiLevelType w:val="hybridMultilevel"/>
    <w:tmpl w:val="5CB62770"/>
    <w:lvl w:ilvl="0" w:tplc="659C9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664E"/>
    <w:multiLevelType w:val="hybridMultilevel"/>
    <w:tmpl w:val="10968ED0"/>
    <w:lvl w:ilvl="0" w:tplc="29C28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A6C74"/>
    <w:multiLevelType w:val="multilevel"/>
    <w:tmpl w:val="FE98979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56E9"/>
    <w:rsid w:val="00154B46"/>
    <w:rsid w:val="006356E9"/>
    <w:rsid w:val="00722AB8"/>
    <w:rsid w:val="00BE0762"/>
    <w:rsid w:val="00C06E02"/>
    <w:rsid w:val="00F14EFB"/>
    <w:rsid w:val="00FA6A53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0909"/>
  <w15:docId w15:val="{2C728358-C003-4CE8-B52A-A7204BB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erChar">
    <w:name w:val="Footer Char"/>
    <w:basedOn w:val="Policepardfaut"/>
    <w:rPr>
      <w:szCs w:val="21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06E0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Athlon</dc:creator>
  <cp:lastModifiedBy>samuel.litzler.pro@gmail.com</cp:lastModifiedBy>
  <cp:revision>4</cp:revision>
  <cp:lastPrinted>2012-09-20T14:42:00Z</cp:lastPrinted>
  <dcterms:created xsi:type="dcterms:W3CDTF">2018-12-21T13:46:00Z</dcterms:created>
  <dcterms:modified xsi:type="dcterms:W3CDTF">2018-12-21T14:11:00Z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